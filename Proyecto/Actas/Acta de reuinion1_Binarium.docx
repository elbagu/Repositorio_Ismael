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5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1491"/>
        <w:gridCol w:w="3462"/>
        <w:gridCol w:w="154"/>
        <w:gridCol w:w="2051"/>
        <w:gridCol w:w="1567"/>
      </w:tblGrid>
      <w:tr w:rsidR="00667753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CE3C3F" w:rsidRDefault="009A05D0" w:rsidP="009A05D0">
            <w:pPr>
              <w:pStyle w:val="Ttulosdelasactasdelareuninydelordendelda"/>
              <w:rPr>
                <w:sz w:val="22"/>
              </w:rPr>
            </w:pPr>
            <w:r w:rsidRPr="00CE3C3F">
              <w:rPr>
                <w:sz w:val="24"/>
              </w:rPr>
              <w:t xml:space="preserve">Reunion de </w:t>
            </w:r>
            <w:r w:rsidR="00CE3C3F" w:rsidRPr="00CE3C3F">
              <w:rPr>
                <w:sz w:val="24"/>
                <w:lang w:val="es-UY"/>
              </w:rPr>
              <w:t>Organización</w:t>
            </w:r>
          </w:p>
        </w:tc>
      </w:tr>
      <w:tr w:rsidR="00667753" w:rsidTr="00CE3C3F">
        <w:trPr>
          <w:trHeight w:hRule="exact" w:val="519"/>
        </w:trPr>
        <w:sdt>
          <w:sdtPr>
            <w:rPr>
              <w:sz w:val="22"/>
            </w:rPr>
            <w:id w:val="22626047"/>
            <w:placeholder>
              <w:docPart w:val="DFD8A1BA4CFF4F6D9D0D53C5D182AED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1-06-10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361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CE3C3F" w:rsidRDefault="008821CE">
                <w:pPr>
                  <w:pStyle w:val="Copiadeltextoprincipal"/>
                  <w:rPr>
                    <w:sz w:val="22"/>
                  </w:rPr>
                </w:pPr>
                <w:r w:rsidRPr="00CE3C3F">
                  <w:rPr>
                    <w:sz w:val="22"/>
                    <w:lang w:val="es-ES_tradnl"/>
                  </w:rPr>
                  <w:t>10/06/2021</w:t>
                </w:r>
              </w:p>
            </w:tc>
          </w:sdtContent>
        </w:sdt>
        <w:tc>
          <w:tcPr>
            <w:tcW w:w="361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8821CE" w:rsidP="008821CE">
            <w:pPr>
              <w:pStyle w:val="Copiadeltextoprincipal"/>
              <w:rPr>
                <w:sz w:val="22"/>
              </w:rPr>
            </w:pPr>
            <w:r w:rsidRPr="00CE3C3F">
              <w:rPr>
                <w:spacing w:val="0"/>
                <w:sz w:val="22"/>
              </w:rPr>
              <w:t>15:30</w:t>
            </w:r>
          </w:p>
        </w:tc>
        <w:tc>
          <w:tcPr>
            <w:tcW w:w="36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8821CE" w:rsidP="008821CE">
            <w:pPr>
              <w:pStyle w:val="Copiadeltextoprincipal"/>
              <w:rPr>
                <w:sz w:val="22"/>
              </w:rPr>
            </w:pPr>
            <w:r w:rsidRPr="00CE3C3F">
              <w:rPr>
                <w:spacing w:val="0"/>
                <w:sz w:val="22"/>
              </w:rPr>
              <w:t>Internet-San Ramón</w:t>
            </w:r>
          </w:p>
        </w:tc>
      </w:tr>
      <w:tr w:rsidR="00667753" w:rsidTr="00CE3C3F">
        <w:trPr>
          <w:trHeight w:hRule="exact" w:val="667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Reunión convocada por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>Ismael Bazzino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Tipo de reunión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 w:rsidP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UY"/>
              </w:rPr>
              <w:t>Organización</w:t>
            </w:r>
            <w:r w:rsidR="008821CE" w:rsidRPr="00CE3C3F">
              <w:rPr>
                <w:sz w:val="22"/>
              </w:rPr>
              <w:t xml:space="preserve"> y </w:t>
            </w:r>
            <w:r w:rsidRPr="00CE3C3F">
              <w:rPr>
                <w:sz w:val="22"/>
                <w:lang w:val="es-UY"/>
              </w:rPr>
              <w:t>Planificación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Organizador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 xml:space="preserve">Ismael </w:t>
            </w:r>
            <w:proofErr w:type="spellStart"/>
            <w:r w:rsidRPr="00CE3C3F">
              <w:rPr>
                <w:sz w:val="22"/>
              </w:rPr>
              <w:t>Bazzino</w:t>
            </w:r>
            <w:proofErr w:type="spellEnd"/>
          </w:p>
        </w:tc>
      </w:tr>
      <w:tr w:rsidR="00667753" w:rsidRPr="003E313C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Apuntador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 xml:space="preserve">Claudio </w:t>
            </w:r>
            <w:r w:rsidR="00E12192" w:rsidRPr="00CE3C3F">
              <w:rPr>
                <w:sz w:val="22"/>
                <w:lang w:val="es-UY"/>
              </w:rPr>
              <w:t>Fernández</w:t>
            </w:r>
            <w:r w:rsidRPr="00CE3C3F">
              <w:rPr>
                <w:sz w:val="22"/>
                <w:lang w:val="es-UY"/>
              </w:rPr>
              <w:t xml:space="preserve">, </w:t>
            </w:r>
            <w:proofErr w:type="spellStart"/>
            <w:r w:rsidRPr="00CE3C3F">
              <w:rPr>
                <w:sz w:val="22"/>
                <w:lang w:val="es-UY"/>
              </w:rPr>
              <w:t>Joaquin</w:t>
            </w:r>
            <w:proofErr w:type="spellEnd"/>
            <w:r w:rsidRPr="00CE3C3F">
              <w:rPr>
                <w:sz w:val="22"/>
                <w:lang w:val="es-UY"/>
              </w:rPr>
              <w:t xml:space="preserve"> Valdez e Ismael </w:t>
            </w:r>
            <w:proofErr w:type="spellStart"/>
            <w:r w:rsidRPr="00CE3C3F">
              <w:rPr>
                <w:sz w:val="22"/>
                <w:lang w:val="es-UY"/>
              </w:rPr>
              <w:t>Bazzino</w:t>
            </w:r>
            <w:proofErr w:type="spellEnd"/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Cronometrador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 xml:space="preserve">Ismael </w:t>
            </w:r>
            <w:proofErr w:type="spellStart"/>
            <w:r w:rsidRPr="00CE3C3F">
              <w:rPr>
                <w:sz w:val="22"/>
                <w:lang w:val="es-UY"/>
              </w:rPr>
              <w:t>Bazzino</w:t>
            </w:r>
            <w:proofErr w:type="spellEnd"/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Asistentes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>--</w:t>
            </w:r>
          </w:p>
        </w:tc>
      </w:tr>
      <w:tr w:rsidR="00667753" w:rsidRPr="003E313C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CE3C3F" w:rsidRDefault="009A05D0" w:rsidP="009A05D0">
            <w:pPr>
              <w:pStyle w:val="Ttulosdelasactasdelareuninydelordendelda"/>
              <w:rPr>
                <w:sz w:val="22"/>
                <w:lang w:val="es-ES"/>
              </w:rPr>
            </w:pPr>
            <w:r w:rsidRPr="00CE3C3F">
              <w:rPr>
                <w:sz w:val="24"/>
                <w:lang w:val="es-UY"/>
              </w:rPr>
              <w:t>Establecer</w:t>
            </w:r>
            <w:r w:rsidRPr="00CE3C3F">
              <w:rPr>
                <w:sz w:val="24"/>
              </w:rPr>
              <w:t xml:space="preserve"> </w:t>
            </w:r>
            <w:r w:rsidRPr="00CE3C3F">
              <w:rPr>
                <w:sz w:val="24"/>
                <w:lang w:val="es-UY"/>
              </w:rPr>
              <w:t>tareas</w:t>
            </w:r>
            <w:r w:rsidRPr="00CE3C3F">
              <w:rPr>
                <w:sz w:val="24"/>
              </w:rPr>
              <w:t xml:space="preserve"> </w:t>
            </w:r>
            <w:r w:rsidRPr="00CE3C3F">
              <w:rPr>
                <w:sz w:val="24"/>
                <w:lang w:val="es-UY"/>
              </w:rPr>
              <w:t>semanales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CE3C3F" w:rsidRDefault="008821CE" w:rsidP="008821CE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</w:rPr>
              <w:t xml:space="preserve">1 </w:t>
            </w:r>
            <w:r w:rsidRPr="00CE3C3F">
              <w:rPr>
                <w:sz w:val="22"/>
                <w:lang w:val="es-UY"/>
              </w:rPr>
              <w:t>hora</w:t>
            </w:r>
          </w:p>
        </w:tc>
        <w:sdt>
          <w:sdtPr>
            <w:rPr>
              <w:sz w:val="22"/>
            </w:rPr>
            <w:id w:val="561824582"/>
            <w:placeholder>
              <w:docPart w:val="DBFA61DE559D4BB6B9917D1805C31363"/>
            </w:placeholder>
            <w:temporary/>
            <w:showingPlcHdr/>
          </w:sdtPr>
          <w:sdtEndPr/>
          <w:sdtContent>
            <w:tc>
              <w:tcPr>
                <w:tcW w:w="8725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CE3C3F" w:rsidRDefault="00575ED1">
                <w:pPr>
                  <w:pStyle w:val="Copiadeltextoprincipal"/>
                  <w:rPr>
                    <w:sz w:val="22"/>
                  </w:rPr>
                </w:pPr>
                <w:r w:rsidRPr="00CE3C3F">
                  <w:rPr>
                    <w:sz w:val="22"/>
                    <w:lang w:val="es-ES"/>
                  </w:rPr>
                  <w:t>[Moderador]</w:t>
                </w:r>
              </w:p>
            </w:tc>
          </w:sdtContent>
        </w:sdt>
      </w:tr>
      <w:tr w:rsidR="00667753" w:rsidRPr="008821CE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Debate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667753">
            <w:pPr>
              <w:pStyle w:val="Copiadeltextoprincipal"/>
              <w:rPr>
                <w:sz w:val="22"/>
                <w:lang w:val="es-UY"/>
              </w:rPr>
            </w:pPr>
          </w:p>
        </w:tc>
      </w:tr>
      <w:tr w:rsidR="00667753" w:rsidRPr="008821CE" w:rsidTr="00CE3C3F">
        <w:trPr>
          <w:trHeight w:hRule="exact" w:val="446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 w:rsidP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 xml:space="preserve">Revisar puntos del proyecto y establecer tareas particulares para llegar a tiempo. Además concretamos reglas del grupo y organizamos las reuniones </w:t>
            </w:r>
          </w:p>
        </w:tc>
      </w:tr>
      <w:tr w:rsidR="00667753" w:rsidRPr="003E313C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Semanales para poder estar  todos presentes. Establecimos Roles y distribuimos las tareas por personal.</w:t>
            </w:r>
          </w:p>
        </w:tc>
      </w:tr>
      <w:tr w:rsidR="00667753" w:rsidTr="00CE3C3F">
        <w:trPr>
          <w:trHeight w:hRule="exact" w:val="519"/>
        </w:trPr>
        <w:tc>
          <w:tcPr>
            <w:tcW w:w="21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ES"/>
              </w:rPr>
              <w:t>Conclusiones</w:t>
            </w:r>
          </w:p>
        </w:tc>
        <w:tc>
          <w:tcPr>
            <w:tcW w:w="87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667753">
            <w:pPr>
              <w:pStyle w:val="Copiadeltextoprincipal"/>
              <w:rPr>
                <w:sz w:val="22"/>
              </w:rPr>
            </w:pPr>
          </w:p>
        </w:tc>
      </w:tr>
      <w:tr w:rsidR="00667753" w:rsidRPr="003E313C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 xml:space="preserve">Cada semana nos reuniremos el mismo </w:t>
            </w:r>
            <w:r w:rsidR="00CE3C3F" w:rsidRPr="00CE3C3F">
              <w:rPr>
                <w:sz w:val="22"/>
                <w:lang w:val="es-UY"/>
              </w:rPr>
              <w:t>día</w:t>
            </w:r>
            <w:r w:rsidRPr="00CE3C3F">
              <w:rPr>
                <w:sz w:val="22"/>
                <w:lang w:val="es-UY"/>
              </w:rPr>
              <w:t xml:space="preserve"> y a la misma hora. Cada uno tiene tareas de la cual son responsables y deben tener pronta para determinada fecha</w:t>
            </w:r>
          </w:p>
        </w:tc>
      </w:tr>
      <w:tr w:rsidR="00667753" w:rsidRPr="003E313C" w:rsidTr="00CE3C3F">
        <w:trPr>
          <w:trHeight w:hRule="exact" w:val="519"/>
        </w:trPr>
        <w:tc>
          <w:tcPr>
            <w:tcW w:w="10850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667753">
            <w:pPr>
              <w:pStyle w:val="Copiadeltextoprincipal"/>
              <w:rPr>
                <w:sz w:val="22"/>
                <w:lang w:val="es-UY"/>
              </w:rPr>
            </w:pPr>
          </w:p>
        </w:tc>
      </w:tr>
      <w:tr w:rsidR="00667753" w:rsidRPr="00E1219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Elementos de acción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Responsable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Pr="00CE3C3F" w:rsidRDefault="00575ED1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ES"/>
              </w:rPr>
              <w:t>Plazo</w:t>
            </w:r>
          </w:p>
        </w:tc>
      </w:tr>
      <w:tr w:rsidR="00667753" w:rsidRPr="00E1219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Realizar el pasaje a tabla del MER – (Base de Datos)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 xml:space="preserve">Ismael </w:t>
            </w:r>
            <w:proofErr w:type="spellStart"/>
            <w:r w:rsidRPr="00CE3C3F">
              <w:rPr>
                <w:sz w:val="22"/>
                <w:lang w:val="es-UY"/>
              </w:rPr>
              <w:t>Bazzino</w:t>
            </w:r>
            <w:proofErr w:type="spellEnd"/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17/06</w:t>
            </w:r>
          </w:p>
        </w:tc>
      </w:tr>
      <w:tr w:rsidR="00E12192" w:rsidRPr="00E12192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Organizar archivos de drive – (</w:t>
            </w:r>
            <w:r w:rsidR="003E313C" w:rsidRPr="00CE3C3F">
              <w:rPr>
                <w:sz w:val="22"/>
                <w:lang w:val="es-UY"/>
              </w:rPr>
              <w:t>Gestión</w:t>
            </w:r>
            <w:r w:rsidRPr="00CE3C3F">
              <w:rPr>
                <w:sz w:val="22"/>
                <w:lang w:val="es-UY"/>
              </w:rPr>
              <w:t xml:space="preserve"> de Proyecto)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 xml:space="preserve">Ismael </w:t>
            </w:r>
            <w:proofErr w:type="spellStart"/>
            <w:r w:rsidRPr="00CE3C3F">
              <w:rPr>
                <w:sz w:val="22"/>
                <w:lang w:val="es-UY"/>
              </w:rPr>
              <w:t>Bazzino</w:t>
            </w:r>
            <w:proofErr w:type="spellEnd"/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 w:rsidP="00976D7C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17/06</w:t>
            </w:r>
          </w:p>
        </w:tc>
      </w:tr>
      <w:tr w:rsidR="00E12192" w:rsidRPr="003E313C" w:rsidTr="00CE3C3F">
        <w:trPr>
          <w:trHeight w:hRule="exact" w:val="519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3E313C" w:rsidP="003E313C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 xml:space="preserve">Selección de </w:t>
            </w:r>
            <w:r w:rsidRPr="00CE3C3F">
              <w:rPr>
                <w:sz w:val="22"/>
                <w:lang w:val="es-UY"/>
              </w:rPr>
              <w:t>Diseño gráfico a utilizar</w:t>
            </w:r>
            <w:r w:rsidRPr="00CE3C3F">
              <w:rPr>
                <w:sz w:val="22"/>
                <w:lang w:val="es-UY"/>
              </w:rPr>
              <w:t xml:space="preserve"> en la aplicación Reconocimiento y </w:t>
            </w:r>
            <w:r w:rsidRPr="00CE3C3F">
              <w:rPr>
                <w:sz w:val="22"/>
                <w:lang w:val="es-UY"/>
              </w:rPr>
              <w:t xml:space="preserve"> descr</w:t>
            </w:r>
            <w:r w:rsidRPr="00CE3C3F">
              <w:rPr>
                <w:sz w:val="22"/>
                <w:lang w:val="es-UY"/>
              </w:rPr>
              <w:t>ipción de elementos y secciones.</w:t>
            </w:r>
            <w:r w:rsidR="00C0253A" w:rsidRPr="00CE3C3F">
              <w:rPr>
                <w:sz w:val="22"/>
                <w:lang w:val="es-UY"/>
              </w:rPr>
              <w:t>-(Diseño web)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proofErr w:type="spellStart"/>
            <w:r w:rsidRPr="00CE3C3F">
              <w:rPr>
                <w:sz w:val="22"/>
                <w:lang w:val="es-UY"/>
              </w:rPr>
              <w:t>Joaquin</w:t>
            </w:r>
            <w:proofErr w:type="spellEnd"/>
            <w:r w:rsidRPr="00CE3C3F">
              <w:rPr>
                <w:sz w:val="22"/>
                <w:lang w:val="es-UY"/>
              </w:rPr>
              <w:t xml:space="preserve"> Valdez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 w:rsidP="00976D7C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17/06</w:t>
            </w:r>
          </w:p>
        </w:tc>
      </w:tr>
      <w:tr w:rsidR="00E12192" w:rsidRPr="003E313C" w:rsidTr="00CE3C3F">
        <w:trPr>
          <w:trHeight w:hRule="exact" w:val="465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3E313C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Desarrollo de arquitectura web para versión escritorio</w:t>
            </w:r>
            <w:r w:rsidR="00C0253A" w:rsidRPr="00CE3C3F">
              <w:rPr>
                <w:sz w:val="22"/>
                <w:lang w:val="es-UY"/>
              </w:rPr>
              <w:t>-(Diseño web)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proofErr w:type="spellStart"/>
            <w:r w:rsidRPr="00CE3C3F">
              <w:rPr>
                <w:sz w:val="22"/>
                <w:lang w:val="es-UY"/>
              </w:rPr>
              <w:t>Joaquin</w:t>
            </w:r>
            <w:proofErr w:type="spellEnd"/>
            <w:r w:rsidRPr="00CE3C3F">
              <w:rPr>
                <w:sz w:val="22"/>
                <w:lang w:val="es-UY"/>
              </w:rPr>
              <w:t xml:space="preserve"> Valdez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 w:rsidP="00976D7C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17/06</w:t>
            </w:r>
          </w:p>
        </w:tc>
      </w:tr>
      <w:tr w:rsidR="00E12192" w:rsidRPr="003E313C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C0253A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Primera parte de quienes somos – (Ingles)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 xml:space="preserve">Claudio </w:t>
            </w:r>
            <w:proofErr w:type="spellStart"/>
            <w:r w:rsidRPr="00CE3C3F">
              <w:rPr>
                <w:sz w:val="22"/>
                <w:lang w:val="es-UY"/>
              </w:rPr>
              <w:t>Fernandez</w:t>
            </w:r>
            <w:proofErr w:type="spellEnd"/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C4060" w:rsidP="00976D7C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17/06</w:t>
            </w:r>
          </w:p>
        </w:tc>
      </w:tr>
      <w:tr w:rsidR="00E12192" w:rsidTr="00CE3C3F">
        <w:trPr>
          <w:trHeight w:hRule="exact" w:val="476"/>
        </w:trPr>
        <w:tc>
          <w:tcPr>
            <w:tcW w:w="707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C0253A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Manual de instalación de centOS</w:t>
            </w:r>
            <w:bookmarkStart w:id="0" w:name="_GoBack"/>
            <w:bookmarkEnd w:id="0"/>
            <w:r w:rsidRPr="00CE3C3F">
              <w:rPr>
                <w:sz w:val="22"/>
                <w:lang w:val="es-UY"/>
              </w:rPr>
              <w:t xml:space="preserve"> -  (Sistemas Operativos)</w:t>
            </w:r>
          </w:p>
        </w:tc>
        <w:tc>
          <w:tcPr>
            <w:tcW w:w="22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E12192">
            <w:pPr>
              <w:pStyle w:val="Copiadeltextoprincipal"/>
              <w:rPr>
                <w:sz w:val="22"/>
              </w:rPr>
            </w:pPr>
            <w:r w:rsidRPr="00CE3C3F">
              <w:rPr>
                <w:sz w:val="22"/>
                <w:lang w:val="es-UY"/>
              </w:rPr>
              <w:t>Cl</w:t>
            </w:r>
            <w:r w:rsidRPr="00CE3C3F">
              <w:rPr>
                <w:sz w:val="22"/>
              </w:rPr>
              <w:t>audio Fernandez</w:t>
            </w:r>
          </w:p>
        </w:tc>
        <w:tc>
          <w:tcPr>
            <w:tcW w:w="1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12192" w:rsidRPr="00CE3C3F" w:rsidRDefault="001C4060" w:rsidP="00976D7C">
            <w:pPr>
              <w:pStyle w:val="Copiadeltextoprincipal"/>
              <w:rPr>
                <w:sz w:val="22"/>
                <w:lang w:val="es-UY"/>
              </w:rPr>
            </w:pPr>
            <w:r w:rsidRPr="00CE3C3F">
              <w:rPr>
                <w:sz w:val="22"/>
                <w:lang w:val="es-UY"/>
              </w:rPr>
              <w:t>17/06</w:t>
            </w:r>
          </w:p>
        </w:tc>
      </w:tr>
    </w:tbl>
    <w:p w:rsidR="00667753" w:rsidRDefault="00667753"/>
    <w:sectPr w:rsidR="00667753" w:rsidSect="00667753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7CE" w:rsidRDefault="00D057CE">
      <w:r>
        <w:separator/>
      </w:r>
    </w:p>
  </w:endnote>
  <w:endnote w:type="continuationSeparator" w:id="0">
    <w:p w:rsidR="00D057CE" w:rsidRDefault="00D0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7CE" w:rsidRDefault="00D057CE">
      <w:r>
        <w:separator/>
      </w:r>
    </w:p>
  </w:footnote>
  <w:footnote w:type="continuationSeparator" w:id="0">
    <w:p w:rsidR="00D057CE" w:rsidRDefault="00D05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1CE" w:rsidRPr="008821CE" w:rsidRDefault="008821CE">
    <w:pPr>
      <w:pStyle w:val="Ttulodelasactasdelareunin"/>
      <w:rPr>
        <w:color w:val="FABF8F" w:themeColor="accent6" w:themeTint="99"/>
        <w:lang w:val="es-ES"/>
      </w:rPr>
    </w:pPr>
    <w:r w:rsidRPr="008821CE">
      <w:rPr>
        <w:color w:val="FABF8F" w:themeColor="accent6" w:themeTint="99"/>
        <w:lang w:val="es-ES"/>
      </w:rPr>
      <w:t>Acta de Binarium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118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2F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BA6C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A0C6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32"/>
    <w:rsid w:val="000019B6"/>
    <w:rsid w:val="00012ED7"/>
    <w:rsid w:val="001C4060"/>
    <w:rsid w:val="00246E56"/>
    <w:rsid w:val="003E313C"/>
    <w:rsid w:val="00413C7B"/>
    <w:rsid w:val="00525532"/>
    <w:rsid w:val="005368B2"/>
    <w:rsid w:val="00575ED1"/>
    <w:rsid w:val="00667753"/>
    <w:rsid w:val="006A5FFA"/>
    <w:rsid w:val="006B2B4B"/>
    <w:rsid w:val="0085161D"/>
    <w:rsid w:val="008821CE"/>
    <w:rsid w:val="008E0548"/>
    <w:rsid w:val="009A05D0"/>
    <w:rsid w:val="00C0253A"/>
    <w:rsid w:val="00C1767E"/>
    <w:rsid w:val="00CE3C3F"/>
    <w:rsid w:val="00D057CE"/>
    <w:rsid w:val="00E1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8A1BA4CFF4F6D9D0D53C5D182A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41D1-8195-4A64-8B57-D37696C3FE61}"/>
      </w:docPartPr>
      <w:docPartBody>
        <w:p w:rsidR="00701E0A" w:rsidRDefault="00D16048">
          <w:pPr>
            <w:pStyle w:val="DFD8A1BA4CFF4F6D9D0D53C5D182AEDD"/>
          </w:pPr>
          <w:r>
            <w:t>[Seleccione la fecha]</w:t>
          </w:r>
        </w:p>
      </w:docPartBody>
    </w:docPart>
    <w:docPart>
      <w:docPartPr>
        <w:name w:val="DBFA61DE559D4BB6B9917D1805C3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BD007-2C63-4C1C-8870-F67CF844FBA6}"/>
      </w:docPartPr>
      <w:docPartBody>
        <w:p w:rsidR="00701E0A" w:rsidRDefault="00D16048">
          <w:pPr>
            <w:pStyle w:val="DBFA61DE559D4BB6B9917D1805C31363"/>
          </w:pPr>
          <w:r>
            <w:t>[Moderador]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6048"/>
    <w:rsid w:val="00695FA8"/>
    <w:rsid w:val="00701E0A"/>
    <w:rsid w:val="00D16048"/>
    <w:rsid w:val="00E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607C45A0DE497BBC4DBB02F7C5BAE9">
    <w:name w:val="76607C45A0DE497BBC4DBB02F7C5BAE9"/>
  </w:style>
  <w:style w:type="paragraph" w:customStyle="1" w:styleId="DFD8A1BA4CFF4F6D9D0D53C5D182AEDD">
    <w:name w:val="DFD8A1BA4CFF4F6D9D0D53C5D182AEDD"/>
  </w:style>
  <w:style w:type="paragraph" w:customStyle="1" w:styleId="3C6C0E5289A248CAA590BD3F20CA7B98">
    <w:name w:val="3C6C0E5289A248CAA590BD3F20CA7B98"/>
  </w:style>
  <w:style w:type="paragraph" w:customStyle="1" w:styleId="03DCCFAB8F4643ACB921EB11A7285677">
    <w:name w:val="03DCCFAB8F4643ACB921EB11A7285677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8D4347FED024F46BD10EAF9B3E0C677">
    <w:name w:val="58D4347FED024F46BD10EAF9B3E0C677"/>
  </w:style>
  <w:style w:type="paragraph" w:customStyle="1" w:styleId="1EFA9C1278CC4E62ADE9D3262D7AC26B">
    <w:name w:val="1EFA9C1278CC4E62ADE9D3262D7AC26B"/>
  </w:style>
  <w:style w:type="paragraph" w:customStyle="1" w:styleId="DBFA61DE559D4BB6B9917D1805C31363">
    <w:name w:val="DBFA61DE559D4BB6B9917D1805C31363"/>
  </w:style>
  <w:style w:type="paragraph" w:customStyle="1" w:styleId="FF5E308E958D41BB85B957EC13EBF5FA">
    <w:name w:val="FF5E308E958D41BB85B957EC13EBF5FA"/>
  </w:style>
  <w:style w:type="paragraph" w:customStyle="1" w:styleId="5711D5DC75AE43C5BF6112D7215098C9">
    <w:name w:val="5711D5DC75AE43C5BF6112D7215098C9"/>
  </w:style>
  <w:style w:type="paragraph" w:customStyle="1" w:styleId="4731A9EE145D4DBD96F765732B02B3FF">
    <w:name w:val="4731A9EE145D4DBD96F765732B02B3FF"/>
  </w:style>
  <w:style w:type="paragraph" w:customStyle="1" w:styleId="DD80EA871A1E4DA6B4ADEE03601BA4AE">
    <w:name w:val="DD80EA871A1E4DA6B4ADEE03601BA4AE"/>
  </w:style>
  <w:style w:type="paragraph" w:customStyle="1" w:styleId="B929A19FF05146CCB79291AD64F3B396">
    <w:name w:val="B929A19FF05146CCB79291AD64F3B396"/>
  </w:style>
  <w:style w:type="paragraph" w:customStyle="1" w:styleId="CD452954D6654A0F873B997354636EB1">
    <w:name w:val="CD452954D6654A0F873B997354636EB1"/>
  </w:style>
  <w:style w:type="paragraph" w:customStyle="1" w:styleId="F461EDF3011A4F06A641645D625691BE">
    <w:name w:val="F461EDF3011A4F06A641645D625691BE"/>
  </w:style>
  <w:style w:type="paragraph" w:customStyle="1" w:styleId="A7738A43A53440559C8D987491170EE7">
    <w:name w:val="A7738A43A53440559C8D987491170E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</Template>
  <TotalTime>193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Usuario</dc:creator>
  <cp:lastModifiedBy>IsmaBia</cp:lastModifiedBy>
  <cp:revision>6</cp:revision>
  <cp:lastPrinted>2006-08-01T17:47:00Z</cp:lastPrinted>
  <dcterms:created xsi:type="dcterms:W3CDTF">2021-06-10T19:52:00Z</dcterms:created>
  <dcterms:modified xsi:type="dcterms:W3CDTF">2021-06-11T03:52:00Z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