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1491"/>
        <w:gridCol w:w="3462"/>
        <w:gridCol w:w="154"/>
        <w:gridCol w:w="2051"/>
        <w:gridCol w:w="1567"/>
      </w:tblGrid>
      <w:tr w:rsidR="0066775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9A05D0" w:rsidP="009A05D0">
            <w:pPr>
              <w:pStyle w:val="Ttulosdelasactasdelareuninydelordendelda"/>
              <w:rPr>
                <w:sz w:val="22"/>
              </w:rPr>
            </w:pPr>
            <w:r w:rsidRPr="00CE3C3F">
              <w:rPr>
                <w:sz w:val="24"/>
              </w:rPr>
              <w:t xml:space="preserve">Reunion de </w:t>
            </w:r>
            <w:r w:rsidR="00CE3C3F" w:rsidRPr="00CE3C3F">
              <w:rPr>
                <w:sz w:val="24"/>
                <w:lang w:val="es-UY"/>
              </w:rPr>
              <w:t>Organización</w:t>
            </w:r>
          </w:p>
        </w:tc>
      </w:tr>
      <w:tr w:rsidR="00667753" w:rsidRPr="00DD3001" w:rsidTr="00CE3C3F">
        <w:trPr>
          <w:trHeight w:hRule="exact" w:val="519"/>
        </w:trPr>
        <w:sdt>
          <w:sdtPr>
            <w:rPr>
              <w:sz w:val="22"/>
            </w:rPr>
            <w:id w:val="22626047"/>
            <w:placeholder>
              <w:docPart w:val="DFD8A1BA4CFF4F6D9D0D53C5D182AED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8-19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361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DD3001" w:rsidRDefault="00DD3001">
                <w:pPr>
                  <w:pStyle w:val="Copiadeltextoprincipal"/>
                  <w:rPr>
                    <w:sz w:val="22"/>
                    <w:lang w:val="es-UY"/>
                  </w:rPr>
                </w:pPr>
                <w:r>
                  <w:rPr>
                    <w:sz w:val="22"/>
                  </w:rPr>
                  <w:t>19</w:t>
                </w:r>
                <w:r>
                  <w:rPr>
                    <w:sz w:val="22"/>
                    <w:lang w:val="es-ES_tradnl"/>
                  </w:rPr>
                  <w:t>/08</w:t>
                </w:r>
                <w:r w:rsidR="005E1596">
                  <w:rPr>
                    <w:sz w:val="22"/>
                    <w:lang w:val="es-ES_tradnl"/>
                  </w:rPr>
                  <w:t>/2021</w:t>
                </w:r>
              </w:p>
            </w:tc>
          </w:sdtContent>
        </w:sdt>
        <w:tc>
          <w:tcPr>
            <w:tcW w:w="361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DD3001" w:rsidRDefault="00DD3001" w:rsidP="008821CE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pacing w:val="0"/>
                <w:sz w:val="22"/>
                <w:lang w:val="es-UY"/>
              </w:rPr>
              <w:t>12</w:t>
            </w:r>
            <w:r w:rsidR="005E1596" w:rsidRPr="00DD3001">
              <w:rPr>
                <w:spacing w:val="0"/>
                <w:sz w:val="22"/>
                <w:lang w:val="es-UY"/>
              </w:rPr>
              <w:t>:00</w:t>
            </w:r>
          </w:p>
        </w:tc>
        <w:tc>
          <w:tcPr>
            <w:tcW w:w="36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DD3001" w:rsidRDefault="008821CE" w:rsidP="008821CE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pacing w:val="0"/>
                <w:sz w:val="22"/>
                <w:lang w:val="es-UY"/>
              </w:rPr>
              <w:t>Internet-San Ramón</w:t>
            </w:r>
          </w:p>
        </w:tc>
      </w:tr>
      <w:tr w:rsidR="00667753" w:rsidRPr="00DD3001" w:rsidTr="00CE3C3F">
        <w:trPr>
          <w:trHeight w:hRule="exact" w:val="667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DD3001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Reunión convocada por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DD3001" w:rsidRDefault="008821CE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z w:val="22"/>
                <w:lang w:val="es-UY"/>
              </w:rPr>
              <w:t>Ismael Bazzino</w:t>
            </w:r>
          </w:p>
        </w:tc>
      </w:tr>
      <w:tr w:rsidR="00667753" w:rsidRPr="00DD3001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DD3001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Tipo de reunión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DD3001" w:rsidRDefault="00DD3001" w:rsidP="008821CE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Re-Organización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DD3001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Organizador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DD3001">
              <w:rPr>
                <w:sz w:val="22"/>
                <w:lang w:val="es-UY"/>
              </w:rPr>
              <w:t xml:space="preserve">Ismael </w:t>
            </w:r>
            <w:proofErr w:type="spellStart"/>
            <w:r w:rsidRPr="00DD3001">
              <w:rPr>
                <w:sz w:val="22"/>
                <w:lang w:val="es-UY"/>
              </w:rPr>
              <w:t>Bazzi</w:t>
            </w:r>
            <w:proofErr w:type="spellEnd"/>
            <w:r w:rsidRPr="00CE3C3F">
              <w:rPr>
                <w:sz w:val="22"/>
              </w:rPr>
              <w:t>no</w:t>
            </w:r>
          </w:p>
        </w:tc>
      </w:tr>
      <w:tr w:rsidR="00667753" w:rsidRPr="005D437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Apuntador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Cronometrador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D4373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Asistentes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--</w:t>
            </w:r>
          </w:p>
        </w:tc>
      </w:tr>
      <w:tr w:rsidR="00667753" w:rsidRPr="00DD3001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3D5E40" w:rsidP="009A05D0">
            <w:pPr>
              <w:pStyle w:val="Ttulosdelasactasdelareuninydelordendelda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Medir avance y control de tareas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E1596" w:rsidP="008821CE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4</w:t>
            </w:r>
            <w:r w:rsidR="00DD3001">
              <w:rPr>
                <w:sz w:val="22"/>
              </w:rPr>
              <w:t>5</w:t>
            </w:r>
            <w:r w:rsidR="005D4373">
              <w:rPr>
                <w:sz w:val="22"/>
              </w:rPr>
              <w:t xml:space="preserve"> </w:t>
            </w:r>
            <w:r w:rsidR="005D4373" w:rsidRPr="00AA32CC">
              <w:rPr>
                <w:sz w:val="22"/>
                <w:lang w:val="es-UY"/>
              </w:rPr>
              <w:t>minutos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5D4373" w:rsidP="005D4373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Ismael Bazzino</w:t>
            </w:r>
          </w:p>
        </w:tc>
      </w:tr>
      <w:tr w:rsidR="00667753" w:rsidRPr="008821CE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Debate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667753">
            <w:pPr>
              <w:pStyle w:val="Copiadeltextoprincipal"/>
              <w:rPr>
                <w:sz w:val="22"/>
                <w:lang w:val="es-UY"/>
              </w:rPr>
            </w:pPr>
          </w:p>
        </w:tc>
      </w:tr>
      <w:tr w:rsidR="00667753" w:rsidRPr="00DD3001" w:rsidTr="00CE3C3F">
        <w:trPr>
          <w:trHeight w:hRule="exact" w:val="446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086F25" w:rsidP="00E1219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El propósito era ponernos al día con lo requerido en el proyecto. Asignar nuevas tareas por participante no era solo</w:t>
            </w:r>
          </w:p>
        </w:tc>
      </w:tr>
      <w:tr w:rsidR="00667753" w:rsidRPr="00DD3001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086F25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El objetivo. También tuvimos que ponernos de acuerdo cuales eran las prioridades de esta etapa.</w:t>
            </w:r>
          </w:p>
        </w:tc>
      </w:tr>
      <w:tr w:rsidR="00667753" w:rsidRPr="003D5E40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D4373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Conclusiones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5D4373" w:rsidRDefault="003D5E4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Al darnos cuenta de que íbamos </w:t>
            </w:r>
            <w:r>
              <w:rPr>
                <w:sz w:val="22"/>
                <w:lang w:val="es-UY"/>
              </w:rPr>
              <w:t>retrasados</w:t>
            </w:r>
            <w:r>
              <w:rPr>
                <w:sz w:val="22"/>
                <w:lang w:val="es-UY"/>
              </w:rPr>
              <w:t xml:space="preserve"> con ciertas entregas,</w:t>
            </w:r>
            <w:r>
              <w:rPr>
                <w:sz w:val="22"/>
                <w:lang w:val="es-UY"/>
              </w:rPr>
              <w:t xml:space="preserve"> decidimos ser más severos</w:t>
            </w:r>
          </w:p>
        </w:tc>
      </w:tr>
      <w:tr w:rsidR="00667753" w:rsidRPr="00DD3001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3D5E40">
            <w:pPr>
              <w:pStyle w:val="Copiadeltextoprincipal"/>
              <w:rPr>
                <w:sz w:val="22"/>
                <w:lang w:val="es-UY"/>
              </w:rPr>
            </w:pPr>
            <w:proofErr w:type="gramStart"/>
            <w:r>
              <w:rPr>
                <w:sz w:val="22"/>
                <w:lang w:val="es-UY"/>
              </w:rPr>
              <w:t>con</w:t>
            </w:r>
            <w:proofErr w:type="gramEnd"/>
            <w:r>
              <w:rPr>
                <w:sz w:val="22"/>
                <w:lang w:val="es-UY"/>
              </w:rPr>
              <w:t xml:space="preserve"> nosotros mismos, y comprometernos de lleno con el proyecto para poder llegar en fecha a la entrega. </w:t>
            </w:r>
          </w:p>
        </w:tc>
      </w:tr>
      <w:tr w:rsidR="00667753" w:rsidRPr="003D5E40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Elementos de acción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Responsable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Plazo</w:t>
            </w:r>
          </w:p>
        </w:tc>
      </w:tr>
      <w:tr w:rsidR="00667753" w:rsidRPr="00E1219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C2073B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Análisis</w:t>
            </w:r>
            <w:r w:rsidR="00086F25">
              <w:rPr>
                <w:sz w:val="22"/>
                <w:lang w:val="es-UY"/>
              </w:rPr>
              <w:t xml:space="preserve"> FODA – (</w:t>
            </w:r>
            <w:r>
              <w:rPr>
                <w:sz w:val="22"/>
                <w:lang w:val="es-UY"/>
              </w:rPr>
              <w:t>Formación</w:t>
            </w:r>
            <w:r w:rsidR="00086F25">
              <w:rPr>
                <w:sz w:val="22"/>
                <w:lang w:val="es-UY"/>
              </w:rPr>
              <w:t xml:space="preserve"> Empresarial)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DD3001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26/08</w:t>
            </w:r>
          </w:p>
        </w:tc>
      </w:tr>
      <w:tr w:rsidR="00E12192" w:rsidRPr="001C4BA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086F25" w:rsidP="001C4BA2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Diseño completo de la </w:t>
            </w:r>
            <w:r w:rsidR="00C2073B">
              <w:rPr>
                <w:sz w:val="22"/>
                <w:lang w:val="es-UY"/>
              </w:rPr>
              <w:t>página</w:t>
            </w:r>
            <w:r>
              <w:rPr>
                <w:sz w:val="22"/>
                <w:lang w:val="es-UY"/>
              </w:rPr>
              <w:t xml:space="preserve"> principal – (Diseño web)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Ismael Bazzino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D3001" w:rsidP="00DD3001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26/08</w:t>
            </w:r>
          </w:p>
        </w:tc>
      </w:tr>
      <w:tr w:rsidR="00E12192" w:rsidRPr="001C4BA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086F25" w:rsidP="003E313C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Corregir base de Datos y Diagramas – (Base de datos)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31CE7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Ismael Baz</w:t>
            </w:r>
            <w:r w:rsidR="00141DC0" w:rsidRPr="00CE3C3F">
              <w:rPr>
                <w:sz w:val="22"/>
                <w:lang w:val="es-UY"/>
              </w:rPr>
              <w:t>zino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D3001" w:rsidP="00976D7C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z w:val="22"/>
                <w:lang w:val="es-UY"/>
              </w:rPr>
              <w:t>26/08</w:t>
            </w:r>
          </w:p>
        </w:tc>
      </w:tr>
      <w:tr w:rsidR="00E12192" w:rsidRPr="00141DC0" w:rsidTr="00CE3C3F">
        <w:trPr>
          <w:trHeight w:hRule="exact" w:val="465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086F25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Realizar diseño de </w:t>
            </w:r>
            <w:r w:rsidR="00C2073B">
              <w:rPr>
                <w:sz w:val="22"/>
                <w:lang w:val="es-UY"/>
              </w:rPr>
              <w:t>página</w:t>
            </w:r>
            <w:r>
              <w:rPr>
                <w:sz w:val="22"/>
                <w:lang w:val="es-UY"/>
              </w:rPr>
              <w:t xml:space="preserve"> “Sobre nosotros” – (Diseño web)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5D4373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Joaquín</w:t>
            </w:r>
            <w:r w:rsidR="00E12192" w:rsidRPr="00CE3C3F">
              <w:rPr>
                <w:sz w:val="22"/>
                <w:lang w:val="es-UY"/>
              </w:rPr>
              <w:t xml:space="preserve">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D3001" w:rsidP="00976D7C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z w:val="22"/>
                <w:lang w:val="es-UY"/>
              </w:rPr>
              <w:t>26/08</w:t>
            </w:r>
          </w:p>
        </w:tc>
      </w:tr>
      <w:tr w:rsidR="00E12192" w:rsidRPr="00141DC0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086F25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>Terminar los tramites de inicio de empresa – (</w:t>
            </w:r>
            <w:r w:rsidR="00C2073B">
              <w:rPr>
                <w:sz w:val="22"/>
                <w:lang w:val="es-UY"/>
              </w:rPr>
              <w:t>Formación</w:t>
            </w:r>
            <w:r>
              <w:rPr>
                <w:sz w:val="22"/>
                <w:lang w:val="es-UY"/>
              </w:rPr>
              <w:t xml:space="preserve"> Empresarial)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31CE7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Joaquín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D3001" w:rsidP="00976D7C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z w:val="22"/>
                <w:lang w:val="es-UY"/>
              </w:rPr>
              <w:t>26/08</w:t>
            </w:r>
          </w:p>
        </w:tc>
      </w:tr>
      <w:tr w:rsidR="00E12192" w:rsidRPr="00141DC0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086F25" w:rsidP="00141DC0">
            <w:pPr>
              <w:pStyle w:val="Copiadeltextoprincipal"/>
              <w:rPr>
                <w:sz w:val="22"/>
                <w:lang w:val="es-UY"/>
              </w:rPr>
            </w:pPr>
            <w:r>
              <w:rPr>
                <w:sz w:val="22"/>
                <w:lang w:val="es-UY"/>
              </w:rPr>
              <w:t xml:space="preserve">Juntar y Organizar los PDF de la </w:t>
            </w:r>
            <w:r w:rsidR="00C2073B">
              <w:rPr>
                <w:sz w:val="22"/>
                <w:lang w:val="es-UY"/>
              </w:rPr>
              <w:t>primera</w:t>
            </w:r>
            <w:r>
              <w:rPr>
                <w:sz w:val="22"/>
                <w:lang w:val="es-UY"/>
              </w:rPr>
              <w:t xml:space="preserve"> </w:t>
            </w:r>
            <w:r w:rsidR="00C2073B">
              <w:rPr>
                <w:sz w:val="22"/>
                <w:lang w:val="es-UY"/>
              </w:rPr>
              <w:t>entrega</w:t>
            </w:r>
            <w:bookmarkStart w:id="0" w:name="_GoBack"/>
            <w:bookmarkEnd w:id="0"/>
            <w:r>
              <w:rPr>
                <w:sz w:val="22"/>
                <w:lang w:val="es-UY"/>
              </w:rPr>
              <w:t xml:space="preserve"> en un único </w:t>
            </w:r>
            <w:r w:rsidR="00C2073B">
              <w:rPr>
                <w:sz w:val="22"/>
                <w:lang w:val="es-UY"/>
              </w:rPr>
              <w:t>archivo</w:t>
            </w:r>
            <w:r>
              <w:rPr>
                <w:sz w:val="22"/>
                <w:lang w:val="es-UY"/>
              </w:rPr>
              <w:t>.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1C4BA2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Cl</w:t>
            </w:r>
            <w:r w:rsidRPr="001C4BA2">
              <w:rPr>
                <w:sz w:val="22"/>
                <w:lang w:val="es-UY"/>
              </w:rPr>
              <w:t xml:space="preserve">audio </w:t>
            </w:r>
            <w:r w:rsidR="001C4BA2" w:rsidRPr="001C4BA2">
              <w:rPr>
                <w:sz w:val="22"/>
                <w:lang w:val="es-UY"/>
              </w:rPr>
              <w:t>Fernández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DD3001" w:rsidP="00976D7C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z w:val="22"/>
                <w:lang w:val="es-UY"/>
              </w:rPr>
              <w:t>26/08</w:t>
            </w:r>
          </w:p>
        </w:tc>
      </w:tr>
      <w:tr w:rsidR="00141DC0" w:rsidRPr="00141DC0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41DC0" w:rsidRDefault="00141DC0" w:rsidP="001C4BA2">
            <w:pPr>
              <w:pStyle w:val="Copiadeltextoprincipal"/>
              <w:rPr>
                <w:sz w:val="22"/>
                <w:lang w:val="es-UY"/>
              </w:rPr>
            </w:pPr>
            <w:r w:rsidRPr="00141DC0">
              <w:rPr>
                <w:sz w:val="22"/>
                <w:lang w:val="es-UY"/>
              </w:rPr>
              <w:t>Diagrama de Gantt</w:t>
            </w:r>
            <w:r>
              <w:rPr>
                <w:sz w:val="22"/>
                <w:lang w:val="es-UY"/>
              </w:rPr>
              <w:t xml:space="preserve"> </w:t>
            </w:r>
            <w:r w:rsidR="00086F25">
              <w:rPr>
                <w:sz w:val="22"/>
                <w:lang w:val="es-UY"/>
              </w:rPr>
              <w:t>Etapa 2</w:t>
            </w:r>
            <w:r>
              <w:rPr>
                <w:sz w:val="22"/>
                <w:lang w:val="es-UY"/>
              </w:rPr>
              <w:t>– (Gestión de Proyecto)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41DC0" w:rsidRPr="00CE3C3F" w:rsidRDefault="00D31CE7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Claudio Fernández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41DC0" w:rsidRDefault="00DD3001" w:rsidP="00976D7C">
            <w:pPr>
              <w:pStyle w:val="Copiadeltextoprincipal"/>
              <w:rPr>
                <w:sz w:val="22"/>
                <w:lang w:val="es-UY"/>
              </w:rPr>
            </w:pPr>
            <w:r w:rsidRPr="00DD3001">
              <w:rPr>
                <w:sz w:val="22"/>
                <w:lang w:val="es-UY"/>
              </w:rPr>
              <w:t>26/08</w:t>
            </w:r>
          </w:p>
        </w:tc>
      </w:tr>
    </w:tbl>
    <w:p w:rsidR="00667753" w:rsidRPr="001C4BA2" w:rsidRDefault="00667753">
      <w:pPr>
        <w:rPr>
          <w:lang w:val="es-UY"/>
        </w:rPr>
      </w:pPr>
    </w:p>
    <w:sectPr w:rsidR="00667753" w:rsidRPr="001C4BA2" w:rsidSect="00141DC0">
      <w:headerReference w:type="default" r:id="rId10"/>
      <w:pgSz w:w="12240" w:h="15840"/>
      <w:pgMar w:top="720" w:right="180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B0F" w:rsidRDefault="00764B0F">
      <w:r>
        <w:separator/>
      </w:r>
    </w:p>
  </w:endnote>
  <w:endnote w:type="continuationSeparator" w:id="0">
    <w:p w:rsidR="00764B0F" w:rsidRDefault="0076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B0F" w:rsidRDefault="00764B0F">
      <w:r>
        <w:separator/>
      </w:r>
    </w:p>
  </w:footnote>
  <w:footnote w:type="continuationSeparator" w:id="0">
    <w:p w:rsidR="00764B0F" w:rsidRDefault="0076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1CE" w:rsidRPr="008821CE" w:rsidRDefault="008821CE">
    <w:pPr>
      <w:pStyle w:val="Ttulodelasactasdelareunin"/>
      <w:rPr>
        <w:color w:val="FABF8F" w:themeColor="accent6" w:themeTint="99"/>
        <w:lang w:val="es-ES"/>
      </w:rPr>
    </w:pPr>
    <w:r w:rsidRPr="008821CE">
      <w:rPr>
        <w:color w:val="FABF8F" w:themeColor="accent6" w:themeTint="99"/>
        <w:lang w:val="es-ES"/>
      </w:rPr>
      <w:t>Acta de Binarium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660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E7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8124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2B0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32"/>
    <w:rsid w:val="000019B6"/>
    <w:rsid w:val="00012ED7"/>
    <w:rsid w:val="00086F25"/>
    <w:rsid w:val="00141DC0"/>
    <w:rsid w:val="001C4060"/>
    <w:rsid w:val="001C4BA2"/>
    <w:rsid w:val="00246E56"/>
    <w:rsid w:val="002679E3"/>
    <w:rsid w:val="003D5E40"/>
    <w:rsid w:val="003E313C"/>
    <w:rsid w:val="00413C7B"/>
    <w:rsid w:val="00525532"/>
    <w:rsid w:val="0053468C"/>
    <w:rsid w:val="005368B2"/>
    <w:rsid w:val="00575ED1"/>
    <w:rsid w:val="005D4373"/>
    <w:rsid w:val="005E1596"/>
    <w:rsid w:val="00667753"/>
    <w:rsid w:val="006A1B76"/>
    <w:rsid w:val="006A5FFA"/>
    <w:rsid w:val="006B2B4B"/>
    <w:rsid w:val="00764B0F"/>
    <w:rsid w:val="0085161D"/>
    <w:rsid w:val="008821CE"/>
    <w:rsid w:val="008E0548"/>
    <w:rsid w:val="009A05D0"/>
    <w:rsid w:val="00AA32CC"/>
    <w:rsid w:val="00C0253A"/>
    <w:rsid w:val="00C1767E"/>
    <w:rsid w:val="00C2073B"/>
    <w:rsid w:val="00CE3C3F"/>
    <w:rsid w:val="00D057CE"/>
    <w:rsid w:val="00D31CE7"/>
    <w:rsid w:val="00DD3001"/>
    <w:rsid w:val="00DF6C0F"/>
    <w:rsid w:val="00E1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8A1BA4CFF4F6D9D0D53C5D182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41D1-8195-4A64-8B57-D37696C3FE61}"/>
      </w:docPartPr>
      <w:docPartBody>
        <w:p w:rsidR="00701E0A" w:rsidRDefault="00D16048">
          <w:pPr>
            <w:pStyle w:val="DFD8A1BA4CFF4F6D9D0D53C5D182AEDD"/>
          </w:pPr>
          <w: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6048"/>
    <w:rsid w:val="000C14C4"/>
    <w:rsid w:val="000E5A70"/>
    <w:rsid w:val="00555F4C"/>
    <w:rsid w:val="00695FA8"/>
    <w:rsid w:val="00701E0A"/>
    <w:rsid w:val="00AF2FCD"/>
    <w:rsid w:val="00D16048"/>
    <w:rsid w:val="00E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607C45A0DE497BBC4DBB02F7C5BAE9">
    <w:name w:val="76607C45A0DE497BBC4DBB02F7C5BAE9"/>
  </w:style>
  <w:style w:type="paragraph" w:customStyle="1" w:styleId="DFD8A1BA4CFF4F6D9D0D53C5D182AEDD">
    <w:name w:val="DFD8A1BA4CFF4F6D9D0D53C5D182AEDD"/>
  </w:style>
  <w:style w:type="paragraph" w:customStyle="1" w:styleId="3C6C0E5289A248CAA590BD3F20CA7B98">
    <w:name w:val="3C6C0E5289A248CAA590BD3F20CA7B98"/>
  </w:style>
  <w:style w:type="paragraph" w:customStyle="1" w:styleId="03DCCFAB8F4643ACB921EB11A7285677">
    <w:name w:val="03DCCFAB8F4643ACB921EB11A728567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8D4347FED024F46BD10EAF9B3E0C677">
    <w:name w:val="58D4347FED024F46BD10EAF9B3E0C677"/>
  </w:style>
  <w:style w:type="paragraph" w:customStyle="1" w:styleId="1EFA9C1278CC4E62ADE9D3262D7AC26B">
    <w:name w:val="1EFA9C1278CC4E62ADE9D3262D7AC26B"/>
  </w:style>
  <w:style w:type="paragraph" w:customStyle="1" w:styleId="DBFA61DE559D4BB6B9917D1805C31363">
    <w:name w:val="DBFA61DE559D4BB6B9917D1805C31363"/>
  </w:style>
  <w:style w:type="paragraph" w:customStyle="1" w:styleId="FF5E308E958D41BB85B957EC13EBF5FA">
    <w:name w:val="FF5E308E958D41BB85B957EC13EBF5FA"/>
  </w:style>
  <w:style w:type="paragraph" w:customStyle="1" w:styleId="5711D5DC75AE43C5BF6112D7215098C9">
    <w:name w:val="5711D5DC75AE43C5BF6112D7215098C9"/>
  </w:style>
  <w:style w:type="paragraph" w:customStyle="1" w:styleId="4731A9EE145D4DBD96F765732B02B3FF">
    <w:name w:val="4731A9EE145D4DBD96F765732B02B3FF"/>
  </w:style>
  <w:style w:type="paragraph" w:customStyle="1" w:styleId="DD80EA871A1E4DA6B4ADEE03601BA4AE">
    <w:name w:val="DD80EA871A1E4DA6B4ADEE03601BA4AE"/>
  </w:style>
  <w:style w:type="paragraph" w:customStyle="1" w:styleId="B929A19FF05146CCB79291AD64F3B396">
    <w:name w:val="B929A19FF05146CCB79291AD64F3B396"/>
  </w:style>
  <w:style w:type="paragraph" w:customStyle="1" w:styleId="CD452954D6654A0F873B997354636EB1">
    <w:name w:val="CD452954D6654A0F873B997354636EB1"/>
  </w:style>
  <w:style w:type="paragraph" w:customStyle="1" w:styleId="F461EDF3011A4F06A641645D625691BE">
    <w:name w:val="F461EDF3011A4F06A641645D625691BE"/>
  </w:style>
  <w:style w:type="paragraph" w:customStyle="1" w:styleId="A7738A43A53440559C8D987491170EE7">
    <w:name w:val="A7738A43A53440559C8D987491170E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</Template>
  <TotalTime>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Usuario</dc:creator>
  <cp:lastModifiedBy>IsmaBia</cp:lastModifiedBy>
  <cp:revision>3</cp:revision>
  <cp:lastPrinted>2006-08-01T17:47:00Z</cp:lastPrinted>
  <dcterms:created xsi:type="dcterms:W3CDTF">2021-08-19T18:22:00Z</dcterms:created>
  <dcterms:modified xsi:type="dcterms:W3CDTF">2021-08-19T18:22:00Z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