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491"/>
        <w:gridCol w:w="3462"/>
        <w:gridCol w:w="154"/>
        <w:gridCol w:w="2051"/>
        <w:gridCol w:w="1567"/>
      </w:tblGrid>
      <w:tr w:rsidR="0066775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9A05D0" w:rsidP="009A05D0">
            <w:pPr>
              <w:pStyle w:val="Ttulosdelasactasdelareuninydelordendelda"/>
              <w:rPr>
                <w:sz w:val="22"/>
              </w:rPr>
            </w:pPr>
            <w:r w:rsidRPr="00CE3C3F">
              <w:rPr>
                <w:sz w:val="24"/>
              </w:rPr>
              <w:t xml:space="preserve">Reunion de </w:t>
            </w:r>
            <w:r w:rsidR="00CE3C3F" w:rsidRPr="00CE3C3F">
              <w:rPr>
                <w:sz w:val="24"/>
                <w:lang w:val="es-UY"/>
              </w:rPr>
              <w:t>Organización</w:t>
            </w:r>
          </w:p>
        </w:tc>
      </w:tr>
      <w:tr w:rsidR="00667753" w:rsidTr="00CE3C3F">
        <w:trPr>
          <w:trHeight w:hRule="exact" w:val="519"/>
        </w:trPr>
        <w:sdt>
          <w:sdtPr>
            <w:rPr>
              <w:sz w:val="22"/>
            </w:rPr>
            <w:id w:val="22626047"/>
            <w:placeholder>
              <w:docPart w:val="DFD8A1BA4CFF4F6D9D0D53C5D182AED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6-25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1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CE3C3F" w:rsidRDefault="005E1596">
                <w:pPr>
                  <w:pStyle w:val="Copiadeltextoprincipal"/>
                  <w:rPr>
                    <w:sz w:val="22"/>
                  </w:rPr>
                </w:pPr>
                <w:r>
                  <w:rPr>
                    <w:sz w:val="22"/>
                    <w:lang w:val="es-ES_tradnl"/>
                  </w:rPr>
                  <w:t>25/06/2021</w:t>
                </w:r>
              </w:p>
            </w:tc>
          </w:sdtContent>
        </w:sdt>
        <w:tc>
          <w:tcPr>
            <w:tcW w:w="361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E1596" w:rsidP="008821CE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15:00</w:t>
            </w:r>
          </w:p>
        </w:tc>
        <w:tc>
          <w:tcPr>
            <w:tcW w:w="36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8821CE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pacing w:val="0"/>
                <w:sz w:val="22"/>
              </w:rPr>
              <w:t>Internet-San Ramón</w:t>
            </w:r>
          </w:p>
        </w:tc>
      </w:tr>
      <w:tr w:rsidR="00667753" w:rsidTr="00CE3C3F">
        <w:trPr>
          <w:trHeight w:hRule="exact" w:val="667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Reunión convocada por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Tipo de reunión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 w:rsidP="008821CE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UY"/>
              </w:rPr>
              <w:t>Verificación y Control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Organizador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Ismael Bazzino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Apuntador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Cronometrador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Asistentes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--</w:t>
            </w:r>
          </w:p>
        </w:tc>
      </w:tr>
      <w:tr w:rsidR="00667753" w:rsidRPr="00141DC0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5D4373" w:rsidP="009A05D0">
            <w:pPr>
              <w:pStyle w:val="Ttulosdelasactasdelareuninydelordendelda"/>
              <w:rPr>
                <w:sz w:val="22"/>
                <w:lang w:val="es-ES"/>
              </w:rPr>
            </w:pPr>
            <w:r>
              <w:rPr>
                <w:sz w:val="24"/>
                <w:lang w:val="es-UY"/>
              </w:rPr>
              <w:t>Verificar tareas y progreso del proyecto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E1596" w:rsidP="008821CE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4</w:t>
            </w:r>
            <w:r w:rsidR="005D4373">
              <w:rPr>
                <w:sz w:val="22"/>
              </w:rPr>
              <w:t xml:space="preserve">0 </w:t>
            </w:r>
            <w:r w:rsidR="005D4373" w:rsidRPr="00AA32CC">
              <w:rPr>
                <w:sz w:val="22"/>
                <w:lang w:val="es-UY"/>
              </w:rPr>
              <w:t>minutos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D4373" w:rsidP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Ismael Bazzino</w:t>
            </w:r>
          </w:p>
        </w:tc>
      </w:tr>
      <w:tr w:rsidR="00667753" w:rsidRPr="008821CE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Debate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141DC0" w:rsidTr="00CE3C3F">
        <w:trPr>
          <w:trHeight w:hRule="exact" w:val="446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 w:rsidP="00E1219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El propósito de esta reunión fue determinar y asignar las tareas faltantes del proyecto para ya concluir con la primera</w:t>
            </w:r>
          </w:p>
        </w:tc>
      </w:tr>
      <w:tr w:rsidR="00667753" w:rsidRPr="00141DC0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etapa. Además de revisar y corregir errores en tareas previas.  </w:t>
            </w:r>
          </w:p>
        </w:tc>
      </w:tr>
      <w:tr w:rsidR="00667753" w:rsidRPr="00141DC0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Conclusiones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141DC0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Si estas tareas son eficientemente completadas en hora habríamos terminado con la primera etapa del proyecto.</w:t>
            </w:r>
          </w:p>
        </w:tc>
      </w:tr>
      <w:tr w:rsidR="00667753" w:rsidRPr="00141DC0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Y estaríamos listos para comenzar a enfocarnos en la segunda etapa y co</w:t>
            </w:r>
            <w:bookmarkStart w:id="0" w:name="_GoBack"/>
            <w:bookmarkEnd w:id="0"/>
            <w:r>
              <w:rPr>
                <w:sz w:val="22"/>
                <w:lang w:val="es-UY"/>
              </w:rPr>
              <w:t>menzar con la codificación.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Elementos de acción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Responsable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Plazo</w:t>
            </w:r>
          </w:p>
        </w:tc>
      </w:tr>
      <w:tr w:rsidR="00667753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Ciclo de vida – (ADA)      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1C4BA2">
            <w:pPr>
              <w:pStyle w:val="Copiadeltextoprincipal"/>
              <w:rPr>
                <w:sz w:val="22"/>
                <w:lang w:val="es-UY"/>
              </w:rPr>
            </w:pPr>
            <w:r w:rsidRPr="00141DC0">
              <w:rPr>
                <w:sz w:val="22"/>
                <w:lang w:val="es-UY"/>
              </w:rPr>
              <w:t>Desarrollo de los datos obtenidos</w:t>
            </w:r>
            <w:r>
              <w:rPr>
                <w:sz w:val="22"/>
                <w:lang w:val="es-UY"/>
              </w:rPr>
              <w:t xml:space="preserve"> – (Sociología)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3E313C">
            <w:pPr>
              <w:pStyle w:val="Copiadeltextoprincipal"/>
              <w:rPr>
                <w:sz w:val="22"/>
                <w:lang w:val="es-UY"/>
              </w:rPr>
            </w:pPr>
            <w:r w:rsidRPr="00141DC0">
              <w:rPr>
                <w:sz w:val="22"/>
                <w:lang w:val="es-UY"/>
              </w:rPr>
              <w:t>Diccionario de Datos</w:t>
            </w:r>
            <w:r>
              <w:rPr>
                <w:sz w:val="22"/>
                <w:lang w:val="es-UY"/>
              </w:rPr>
              <w:t xml:space="preserve"> – (Base de Datos)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Ismael </w:t>
            </w:r>
            <w:proofErr w:type="spellStart"/>
            <w:r>
              <w:rPr>
                <w:sz w:val="22"/>
                <w:lang w:val="es-UY"/>
              </w:rPr>
              <w:t>Baz</w:t>
            </w:r>
            <w:r w:rsidR="00141DC0" w:rsidRPr="00CE3C3F">
              <w:rPr>
                <w:sz w:val="22"/>
                <w:lang w:val="es-UY"/>
              </w:rPr>
              <w:t>zino</w:t>
            </w:r>
            <w:proofErr w:type="spellEnd"/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E12192" w:rsidRPr="00141DC0" w:rsidTr="00CE3C3F">
        <w:trPr>
          <w:trHeight w:hRule="exact" w:val="465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Estudio de los roles de usuarios del sistema – (SO) 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</w:t>
            </w:r>
            <w:r w:rsidR="00E12192"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E12192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Finalizar </w:t>
            </w:r>
            <w:r w:rsidR="00D31CE7">
              <w:rPr>
                <w:sz w:val="22"/>
                <w:lang w:val="es-UY"/>
              </w:rPr>
              <w:t>requisitos de Diseño web-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E12192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Terminar</w:t>
            </w:r>
            <w:proofErr w:type="gramStart"/>
            <w:r>
              <w:rPr>
                <w:sz w:val="22"/>
                <w:lang w:val="es-UY"/>
              </w:rPr>
              <w:t>!!</w:t>
            </w:r>
            <w:proofErr w:type="gramEnd"/>
            <w:r>
              <w:rPr>
                <w:sz w:val="22"/>
                <w:lang w:val="es-UY"/>
              </w:rPr>
              <w:t xml:space="preserve">- </w:t>
            </w:r>
            <w:r w:rsidRPr="00141DC0">
              <w:rPr>
                <w:sz w:val="22"/>
                <w:lang w:val="es-UY"/>
              </w:rPr>
              <w:t>Menú de</w:t>
            </w:r>
            <w:r>
              <w:rPr>
                <w:sz w:val="22"/>
                <w:lang w:val="es-UY"/>
              </w:rPr>
              <w:t xml:space="preserve"> </w:t>
            </w:r>
            <w:proofErr w:type="spellStart"/>
            <w:r>
              <w:rPr>
                <w:sz w:val="22"/>
                <w:lang w:val="es-UY"/>
              </w:rPr>
              <w:t>navegacion</w:t>
            </w:r>
            <w:proofErr w:type="spellEnd"/>
            <w:r>
              <w:rPr>
                <w:sz w:val="22"/>
                <w:lang w:val="es-UY"/>
              </w:rPr>
              <w:t>– (Programación)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1C4BA2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Cl</w:t>
            </w:r>
            <w:r w:rsidRPr="001C4BA2">
              <w:rPr>
                <w:sz w:val="22"/>
                <w:lang w:val="es-UY"/>
              </w:rPr>
              <w:t xml:space="preserve">audio </w:t>
            </w:r>
            <w:r w:rsidR="001C4BA2" w:rsidRPr="001C4BA2">
              <w:rPr>
                <w:sz w:val="22"/>
                <w:lang w:val="es-UY"/>
              </w:rPr>
              <w:t>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41DC0" w:rsidP="00976D7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11/07</w:t>
            </w:r>
          </w:p>
        </w:tc>
      </w:tr>
      <w:tr w:rsidR="00141DC0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Default="00141DC0" w:rsidP="001C4BA2">
            <w:pPr>
              <w:pStyle w:val="Copiadeltextoprincipal"/>
              <w:rPr>
                <w:sz w:val="22"/>
                <w:lang w:val="es-UY"/>
              </w:rPr>
            </w:pPr>
            <w:r w:rsidRPr="00141DC0">
              <w:rPr>
                <w:sz w:val="22"/>
                <w:lang w:val="es-UY"/>
              </w:rPr>
              <w:t>Diagrama de Gantt</w:t>
            </w:r>
            <w:r>
              <w:rPr>
                <w:sz w:val="22"/>
                <w:lang w:val="es-UY"/>
              </w:rPr>
              <w:t xml:space="preserve"> – (</w:t>
            </w:r>
            <w:r>
              <w:rPr>
                <w:sz w:val="22"/>
                <w:lang w:val="es-UY"/>
              </w:rPr>
              <w:t>Gestión</w:t>
            </w:r>
            <w:r>
              <w:rPr>
                <w:sz w:val="22"/>
                <w:lang w:val="es-UY"/>
              </w:rPr>
              <w:t xml:space="preserve"> de Proyecto)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Claudio 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Default="00141DC0" w:rsidP="00976D7C">
            <w:pPr>
              <w:pStyle w:val="Copiadeltextoprincipal"/>
              <w:rPr>
                <w:sz w:val="22"/>
                <w:lang w:val="es-UY"/>
              </w:rPr>
            </w:pPr>
          </w:p>
        </w:tc>
      </w:tr>
    </w:tbl>
    <w:p w:rsidR="00667753" w:rsidRPr="001C4BA2" w:rsidRDefault="00667753">
      <w:pPr>
        <w:rPr>
          <w:lang w:val="es-UY"/>
        </w:rPr>
      </w:pPr>
    </w:p>
    <w:sectPr w:rsidR="00667753" w:rsidRPr="001C4BA2" w:rsidSect="00141DC0">
      <w:headerReference w:type="default" r:id="rId10"/>
      <w:pgSz w:w="12240" w:h="15840"/>
      <w:pgMar w:top="720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8C" w:rsidRDefault="0053468C">
      <w:r>
        <w:separator/>
      </w:r>
    </w:p>
  </w:endnote>
  <w:endnote w:type="continuationSeparator" w:id="0">
    <w:p w:rsidR="0053468C" w:rsidRDefault="0053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8C" w:rsidRDefault="0053468C">
      <w:r>
        <w:separator/>
      </w:r>
    </w:p>
  </w:footnote>
  <w:footnote w:type="continuationSeparator" w:id="0">
    <w:p w:rsidR="0053468C" w:rsidRDefault="00534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1CE" w:rsidRPr="008821CE" w:rsidRDefault="008821CE">
    <w:pPr>
      <w:pStyle w:val="Ttulodelasactasdelareunin"/>
      <w:rPr>
        <w:color w:val="FABF8F" w:themeColor="accent6" w:themeTint="99"/>
        <w:lang w:val="es-ES"/>
      </w:rPr>
    </w:pPr>
    <w:r w:rsidRPr="008821CE">
      <w:rPr>
        <w:color w:val="FABF8F" w:themeColor="accent6" w:themeTint="99"/>
        <w:lang w:val="es-ES"/>
      </w:rPr>
      <w:t>Acta de Binarium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660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E7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8124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2B0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32"/>
    <w:rsid w:val="000019B6"/>
    <w:rsid w:val="00012ED7"/>
    <w:rsid w:val="00141DC0"/>
    <w:rsid w:val="001C4060"/>
    <w:rsid w:val="001C4BA2"/>
    <w:rsid w:val="00246E56"/>
    <w:rsid w:val="002679E3"/>
    <w:rsid w:val="003E313C"/>
    <w:rsid w:val="00413C7B"/>
    <w:rsid w:val="00525532"/>
    <w:rsid w:val="0053468C"/>
    <w:rsid w:val="005368B2"/>
    <w:rsid w:val="00575ED1"/>
    <w:rsid w:val="005D4373"/>
    <w:rsid w:val="005E1596"/>
    <w:rsid w:val="00667753"/>
    <w:rsid w:val="006A1B76"/>
    <w:rsid w:val="006A5FFA"/>
    <w:rsid w:val="006B2B4B"/>
    <w:rsid w:val="0085161D"/>
    <w:rsid w:val="008821CE"/>
    <w:rsid w:val="008E0548"/>
    <w:rsid w:val="009A05D0"/>
    <w:rsid w:val="00AA32CC"/>
    <w:rsid w:val="00C0253A"/>
    <w:rsid w:val="00C1767E"/>
    <w:rsid w:val="00CE3C3F"/>
    <w:rsid w:val="00D057CE"/>
    <w:rsid w:val="00D31CE7"/>
    <w:rsid w:val="00DF6C0F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8A1BA4CFF4F6D9D0D53C5D182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41D1-8195-4A64-8B57-D37696C3FE61}"/>
      </w:docPartPr>
      <w:docPartBody>
        <w:p w:rsidR="00701E0A" w:rsidRDefault="00D16048">
          <w:pPr>
            <w:pStyle w:val="DFD8A1BA4CFF4F6D9D0D53C5D182AEDD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6048"/>
    <w:rsid w:val="000C14C4"/>
    <w:rsid w:val="000E5A70"/>
    <w:rsid w:val="00695FA8"/>
    <w:rsid w:val="00701E0A"/>
    <w:rsid w:val="00AF2FCD"/>
    <w:rsid w:val="00D16048"/>
    <w:rsid w:val="00E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07C45A0DE497BBC4DBB02F7C5BAE9">
    <w:name w:val="76607C45A0DE497BBC4DBB02F7C5BAE9"/>
  </w:style>
  <w:style w:type="paragraph" w:customStyle="1" w:styleId="DFD8A1BA4CFF4F6D9D0D53C5D182AEDD">
    <w:name w:val="DFD8A1BA4CFF4F6D9D0D53C5D182AEDD"/>
  </w:style>
  <w:style w:type="paragraph" w:customStyle="1" w:styleId="3C6C0E5289A248CAA590BD3F20CA7B98">
    <w:name w:val="3C6C0E5289A248CAA590BD3F20CA7B98"/>
  </w:style>
  <w:style w:type="paragraph" w:customStyle="1" w:styleId="03DCCFAB8F4643ACB921EB11A7285677">
    <w:name w:val="03DCCFAB8F4643ACB921EB11A728567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8D4347FED024F46BD10EAF9B3E0C677">
    <w:name w:val="58D4347FED024F46BD10EAF9B3E0C677"/>
  </w:style>
  <w:style w:type="paragraph" w:customStyle="1" w:styleId="1EFA9C1278CC4E62ADE9D3262D7AC26B">
    <w:name w:val="1EFA9C1278CC4E62ADE9D3262D7AC26B"/>
  </w:style>
  <w:style w:type="paragraph" w:customStyle="1" w:styleId="DBFA61DE559D4BB6B9917D1805C31363">
    <w:name w:val="DBFA61DE559D4BB6B9917D1805C31363"/>
  </w:style>
  <w:style w:type="paragraph" w:customStyle="1" w:styleId="FF5E308E958D41BB85B957EC13EBF5FA">
    <w:name w:val="FF5E308E958D41BB85B957EC13EBF5FA"/>
  </w:style>
  <w:style w:type="paragraph" w:customStyle="1" w:styleId="5711D5DC75AE43C5BF6112D7215098C9">
    <w:name w:val="5711D5DC75AE43C5BF6112D7215098C9"/>
  </w:style>
  <w:style w:type="paragraph" w:customStyle="1" w:styleId="4731A9EE145D4DBD96F765732B02B3FF">
    <w:name w:val="4731A9EE145D4DBD96F765732B02B3FF"/>
  </w:style>
  <w:style w:type="paragraph" w:customStyle="1" w:styleId="DD80EA871A1E4DA6B4ADEE03601BA4AE">
    <w:name w:val="DD80EA871A1E4DA6B4ADEE03601BA4AE"/>
  </w:style>
  <w:style w:type="paragraph" w:customStyle="1" w:styleId="B929A19FF05146CCB79291AD64F3B396">
    <w:name w:val="B929A19FF05146CCB79291AD64F3B396"/>
  </w:style>
  <w:style w:type="paragraph" w:customStyle="1" w:styleId="CD452954D6654A0F873B997354636EB1">
    <w:name w:val="CD452954D6654A0F873B997354636EB1"/>
  </w:style>
  <w:style w:type="paragraph" w:customStyle="1" w:styleId="F461EDF3011A4F06A641645D625691BE">
    <w:name w:val="F461EDF3011A4F06A641645D625691BE"/>
  </w:style>
  <w:style w:type="paragraph" w:customStyle="1" w:styleId="A7738A43A53440559C8D987491170EE7">
    <w:name w:val="A7738A43A53440559C8D987491170E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12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Usuario</dc:creator>
  <cp:lastModifiedBy>IsmaBia</cp:lastModifiedBy>
  <cp:revision>4</cp:revision>
  <cp:lastPrinted>2006-08-01T17:47:00Z</cp:lastPrinted>
  <dcterms:created xsi:type="dcterms:W3CDTF">2021-06-25T19:18:00Z</dcterms:created>
  <dcterms:modified xsi:type="dcterms:W3CDTF">2021-06-30T04:29:00Z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