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5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5"/>
        <w:gridCol w:w="1491"/>
        <w:gridCol w:w="3462"/>
        <w:gridCol w:w="154"/>
        <w:gridCol w:w="2051"/>
        <w:gridCol w:w="1567"/>
      </w:tblGrid>
      <w:tr w:rsidR="00667753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CE3C3F" w:rsidRDefault="009A05D0" w:rsidP="009A05D0">
            <w:pPr>
              <w:pStyle w:val="Ttulosdelasactasdelareuninydelordendelda"/>
              <w:rPr>
                <w:sz w:val="22"/>
              </w:rPr>
            </w:pPr>
            <w:r w:rsidRPr="00CE3C3F">
              <w:rPr>
                <w:sz w:val="24"/>
              </w:rPr>
              <w:t xml:space="preserve">Reunion de </w:t>
            </w:r>
            <w:r w:rsidR="00CE3C3F" w:rsidRPr="00CE3C3F">
              <w:rPr>
                <w:sz w:val="24"/>
                <w:lang w:val="es-UY"/>
              </w:rPr>
              <w:t>Organización</w:t>
            </w:r>
          </w:p>
        </w:tc>
      </w:tr>
      <w:tr w:rsidR="00667753" w:rsidTr="00CE3C3F">
        <w:trPr>
          <w:trHeight w:hRule="exact" w:val="519"/>
        </w:trPr>
        <w:sdt>
          <w:sdtPr>
            <w:rPr>
              <w:sz w:val="22"/>
            </w:rPr>
            <w:id w:val="22626047"/>
            <w:placeholder>
              <w:docPart w:val="DFD8A1BA4CFF4F6D9D0D53C5D182AEDD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1-06-18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361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Pr="00CE3C3F" w:rsidRDefault="005D4373">
                <w:pPr>
                  <w:pStyle w:val="Copiadeltextoprincipal"/>
                  <w:rPr>
                    <w:sz w:val="22"/>
                  </w:rPr>
                </w:pPr>
                <w:r>
                  <w:rPr>
                    <w:sz w:val="22"/>
                    <w:lang w:val="es-ES_tradnl"/>
                  </w:rPr>
                  <w:t>18</w:t>
                </w:r>
                <w:r w:rsidR="008821CE" w:rsidRPr="00CE3C3F">
                  <w:rPr>
                    <w:sz w:val="22"/>
                    <w:lang w:val="es-ES_tradnl"/>
                  </w:rPr>
                  <w:t>/06/2021</w:t>
                </w:r>
              </w:p>
            </w:tc>
          </w:sdtContent>
        </w:sdt>
        <w:tc>
          <w:tcPr>
            <w:tcW w:w="361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CE3C3F" w:rsidRDefault="005D4373" w:rsidP="008821CE">
            <w:pPr>
              <w:pStyle w:val="Copiadeltextoprincipal"/>
              <w:rPr>
                <w:sz w:val="22"/>
              </w:rPr>
            </w:pPr>
            <w:r>
              <w:rPr>
                <w:spacing w:val="0"/>
                <w:sz w:val="22"/>
              </w:rPr>
              <w:t>14</w:t>
            </w:r>
            <w:r w:rsidR="008821CE" w:rsidRPr="00CE3C3F">
              <w:rPr>
                <w:spacing w:val="0"/>
                <w:sz w:val="22"/>
              </w:rPr>
              <w:t>:30</w:t>
            </w:r>
          </w:p>
        </w:tc>
        <w:tc>
          <w:tcPr>
            <w:tcW w:w="36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CE3C3F" w:rsidRDefault="008821CE" w:rsidP="008821CE">
            <w:pPr>
              <w:pStyle w:val="Copiadeltextoprincipal"/>
              <w:rPr>
                <w:sz w:val="22"/>
              </w:rPr>
            </w:pPr>
            <w:r w:rsidRPr="00CE3C3F">
              <w:rPr>
                <w:spacing w:val="0"/>
                <w:sz w:val="22"/>
              </w:rPr>
              <w:t>Internet-San Ramón</w:t>
            </w:r>
          </w:p>
        </w:tc>
      </w:tr>
      <w:tr w:rsidR="00667753" w:rsidTr="00CE3C3F">
        <w:trPr>
          <w:trHeight w:hRule="exact" w:val="667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Reunión convocada por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8821CE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</w:rPr>
              <w:t>Ismael Bazzino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Tipo de reunión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D4373" w:rsidP="008821CE">
            <w:pPr>
              <w:pStyle w:val="Copiadeltextoprincipal"/>
              <w:rPr>
                <w:sz w:val="22"/>
              </w:rPr>
            </w:pPr>
            <w:r>
              <w:rPr>
                <w:sz w:val="22"/>
                <w:lang w:val="es-UY"/>
              </w:rPr>
              <w:t>Verificación y Control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Organizador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8821CE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</w:rPr>
              <w:t>Ismael Bazzino</w:t>
            </w:r>
          </w:p>
        </w:tc>
      </w:tr>
      <w:tr w:rsidR="00667753" w:rsidRPr="005D437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Apuntador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8821CE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Ismael Bazzino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Cronometrador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D4373">
            <w:pPr>
              <w:pStyle w:val="Copiadeltextoprincipal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Asistentes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8821CE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</w:rPr>
              <w:t>--</w:t>
            </w:r>
          </w:p>
        </w:tc>
      </w:tr>
      <w:tr w:rsidR="00667753" w:rsidRPr="005D4373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CE3C3F" w:rsidRDefault="005D4373" w:rsidP="009A05D0">
            <w:pPr>
              <w:pStyle w:val="Ttulosdelasactasdelareuninydelordendelda"/>
              <w:rPr>
                <w:sz w:val="22"/>
                <w:lang w:val="es-ES"/>
              </w:rPr>
            </w:pPr>
            <w:r>
              <w:rPr>
                <w:sz w:val="24"/>
                <w:lang w:val="es-UY"/>
              </w:rPr>
              <w:t>Verificar tareas y progreso del proyecto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CE3C3F" w:rsidRDefault="005D4373" w:rsidP="008821CE">
            <w:pPr>
              <w:pStyle w:val="Copiadeltextoprincipal"/>
              <w:rPr>
                <w:sz w:val="22"/>
              </w:rPr>
            </w:pPr>
            <w:r>
              <w:rPr>
                <w:sz w:val="22"/>
              </w:rPr>
              <w:t>50 minutos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CE3C3F" w:rsidRDefault="005D4373" w:rsidP="005D4373">
            <w:pPr>
              <w:pStyle w:val="Copiadeltextoprincipal"/>
              <w:rPr>
                <w:sz w:val="22"/>
              </w:rPr>
            </w:pPr>
            <w:r>
              <w:rPr>
                <w:sz w:val="22"/>
              </w:rPr>
              <w:t>Ismael Bazzino</w:t>
            </w:r>
          </w:p>
        </w:tc>
      </w:tr>
      <w:tr w:rsidR="00667753" w:rsidRPr="008821CE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Debate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667753">
            <w:pPr>
              <w:pStyle w:val="Copiadeltextoprincipal"/>
              <w:rPr>
                <w:sz w:val="22"/>
                <w:lang w:val="es-UY"/>
              </w:rPr>
            </w:pPr>
          </w:p>
        </w:tc>
      </w:tr>
      <w:tr w:rsidR="00667753" w:rsidRPr="005D4373" w:rsidTr="00CE3C3F">
        <w:trPr>
          <w:trHeight w:hRule="exact" w:val="446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D4373" w:rsidP="00E12192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Esta reunión se hizo para chequear que todos estemos haciendo las tareas correctamente y para verificar que vamos</w:t>
            </w:r>
          </w:p>
        </w:tc>
      </w:tr>
      <w:tr w:rsidR="00667753" w:rsidRPr="005D4373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D4373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 xml:space="preserve">Por buen camino. Además corregimos error y asignamos nuevas tareas por persona para la próxima semana. </w:t>
            </w:r>
          </w:p>
        </w:tc>
      </w:tr>
      <w:tr w:rsidR="00667753" w:rsidRPr="005D437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5D4373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Conclusiones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5D4373" w:rsidRDefault="00667753">
            <w:pPr>
              <w:pStyle w:val="Copiadeltextoprincipal"/>
              <w:rPr>
                <w:sz w:val="22"/>
                <w:lang w:val="es-UY"/>
              </w:rPr>
            </w:pPr>
          </w:p>
        </w:tc>
      </w:tr>
      <w:tr w:rsidR="00667753" w:rsidRPr="005D4373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D4373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Hay que finalizar la parte de la primera entrega de “Diseño web” y corregir errores de la base de datos.</w:t>
            </w:r>
          </w:p>
        </w:tc>
      </w:tr>
      <w:tr w:rsidR="00667753" w:rsidRPr="005D4373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D4373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Comenzar a realizar la Parte de programación y enviar la encuesta.</w:t>
            </w:r>
          </w:p>
        </w:tc>
      </w:tr>
      <w:tr w:rsidR="00667753" w:rsidRPr="005D4373" w:rsidTr="00CE3C3F">
        <w:trPr>
          <w:trHeight w:hRule="exact" w:val="519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Elementos de acción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Responsable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Plazo</w:t>
            </w:r>
          </w:p>
        </w:tc>
      </w:tr>
      <w:tr w:rsidR="00667753" w:rsidRPr="00E12192" w:rsidTr="00CE3C3F">
        <w:trPr>
          <w:trHeight w:hRule="exact" w:val="519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2679E3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 xml:space="preserve">Fundamentación </w:t>
            </w:r>
            <w:r w:rsidR="001C4BA2">
              <w:rPr>
                <w:sz w:val="22"/>
                <w:lang w:val="es-UY"/>
              </w:rPr>
              <w:t>tecnología – (</w:t>
            </w:r>
            <w:r>
              <w:rPr>
                <w:sz w:val="22"/>
                <w:lang w:val="es-UY"/>
              </w:rPr>
              <w:t>Programación</w:t>
            </w:r>
            <w:bookmarkStart w:id="0" w:name="_GoBack"/>
            <w:bookmarkEnd w:id="0"/>
            <w:r w:rsidR="001C4BA2">
              <w:rPr>
                <w:sz w:val="22"/>
                <w:lang w:val="es-UY"/>
              </w:rPr>
              <w:t>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Ismael Bazzino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D4373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24</w:t>
            </w:r>
            <w:r w:rsidR="00E12192" w:rsidRPr="00CE3C3F">
              <w:rPr>
                <w:sz w:val="22"/>
                <w:lang w:val="es-UY"/>
              </w:rPr>
              <w:t>/06</w:t>
            </w:r>
          </w:p>
        </w:tc>
      </w:tr>
      <w:tr w:rsidR="00E12192" w:rsidRPr="001C4BA2" w:rsidTr="00CE3C3F">
        <w:trPr>
          <w:trHeight w:hRule="exact" w:val="519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1C4BA2" w:rsidP="001C4BA2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Métricas del proyecto. – (Gestión de Proyecto 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Ismael Bazzino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5D4373" w:rsidP="00976D7C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24</w:t>
            </w:r>
            <w:r w:rsidR="00E12192" w:rsidRPr="00CE3C3F">
              <w:rPr>
                <w:sz w:val="22"/>
                <w:lang w:val="es-UY"/>
              </w:rPr>
              <w:t>/06</w:t>
            </w:r>
          </w:p>
        </w:tc>
      </w:tr>
      <w:tr w:rsidR="00E12192" w:rsidRPr="001C4BA2" w:rsidTr="00CE3C3F">
        <w:trPr>
          <w:trHeight w:hRule="exact" w:val="519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1C4BA2" w:rsidP="003E313C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 xml:space="preserve">Diseño gráfico a utilizar y </w:t>
            </w:r>
            <w:r w:rsidRPr="001C4BA2">
              <w:rPr>
                <w:sz w:val="22"/>
                <w:lang w:val="es-UY"/>
              </w:rPr>
              <w:t>descripción de elementos</w:t>
            </w:r>
            <w:r>
              <w:rPr>
                <w:sz w:val="22"/>
                <w:lang w:val="es-UY"/>
              </w:rPr>
              <w:t xml:space="preserve"> – (Diseño web)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5D4373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Joaquín</w:t>
            </w:r>
            <w:r w:rsidR="00E12192" w:rsidRPr="00CE3C3F">
              <w:rPr>
                <w:sz w:val="22"/>
                <w:lang w:val="es-UY"/>
              </w:rPr>
              <w:t xml:space="preserve"> Valdez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5D4373" w:rsidP="00976D7C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24</w:t>
            </w:r>
            <w:r w:rsidR="00E12192" w:rsidRPr="00CE3C3F">
              <w:rPr>
                <w:sz w:val="22"/>
                <w:lang w:val="es-UY"/>
              </w:rPr>
              <w:t>/06</w:t>
            </w:r>
          </w:p>
        </w:tc>
      </w:tr>
      <w:tr w:rsidR="00E12192" w:rsidRPr="001C4BA2" w:rsidTr="00CE3C3F">
        <w:trPr>
          <w:trHeight w:hRule="exact" w:val="465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1C4BA2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Diseño de la estructura– (Diseño web)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5D4373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Joaquín</w:t>
            </w:r>
            <w:r w:rsidR="00E12192" w:rsidRPr="00CE3C3F">
              <w:rPr>
                <w:sz w:val="22"/>
                <w:lang w:val="es-UY"/>
              </w:rPr>
              <w:t xml:space="preserve"> Valdez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5D4373" w:rsidP="00976D7C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24</w:t>
            </w:r>
            <w:r w:rsidR="00E12192" w:rsidRPr="00CE3C3F">
              <w:rPr>
                <w:sz w:val="22"/>
                <w:lang w:val="es-UY"/>
              </w:rPr>
              <w:t>/06</w:t>
            </w:r>
          </w:p>
        </w:tc>
      </w:tr>
      <w:tr w:rsidR="00E12192" w:rsidRPr="001C4BA2" w:rsidTr="00CE3C3F">
        <w:trPr>
          <w:trHeight w:hRule="exact" w:val="476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1C4BA2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Menú de navegación o mapa del sitio – (Programación)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 xml:space="preserve">Claudio </w:t>
            </w:r>
            <w:r w:rsidR="005D4373" w:rsidRPr="00CE3C3F">
              <w:rPr>
                <w:sz w:val="22"/>
                <w:lang w:val="es-UY"/>
              </w:rPr>
              <w:t>Fernández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5D4373" w:rsidP="00976D7C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24</w:t>
            </w:r>
            <w:r w:rsidR="001C4060" w:rsidRPr="00CE3C3F">
              <w:rPr>
                <w:sz w:val="22"/>
                <w:lang w:val="es-UY"/>
              </w:rPr>
              <w:t>/06</w:t>
            </w:r>
          </w:p>
        </w:tc>
      </w:tr>
      <w:tr w:rsidR="00E12192" w:rsidRPr="001C4BA2" w:rsidTr="00CE3C3F">
        <w:trPr>
          <w:trHeight w:hRule="exact" w:val="476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1C4BA2" w:rsidP="001C4BA2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Finalizar parte de la entrega – (Ingles)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1C4BA2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Cl</w:t>
            </w:r>
            <w:r w:rsidRPr="001C4BA2">
              <w:rPr>
                <w:sz w:val="22"/>
                <w:lang w:val="es-UY"/>
              </w:rPr>
              <w:t xml:space="preserve">audio </w:t>
            </w:r>
            <w:r w:rsidR="001C4BA2" w:rsidRPr="001C4BA2">
              <w:rPr>
                <w:sz w:val="22"/>
                <w:lang w:val="es-UY"/>
              </w:rPr>
              <w:t>Fernández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5D4373" w:rsidP="00976D7C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24</w:t>
            </w:r>
            <w:r w:rsidR="001C4060" w:rsidRPr="00CE3C3F">
              <w:rPr>
                <w:sz w:val="22"/>
                <w:lang w:val="es-UY"/>
              </w:rPr>
              <w:t>/06</w:t>
            </w:r>
          </w:p>
        </w:tc>
      </w:tr>
    </w:tbl>
    <w:p w:rsidR="00667753" w:rsidRPr="001C4BA2" w:rsidRDefault="00667753">
      <w:pPr>
        <w:rPr>
          <w:lang w:val="es-UY"/>
        </w:rPr>
      </w:pPr>
    </w:p>
    <w:sectPr w:rsidR="00667753" w:rsidRPr="001C4BA2" w:rsidSect="00667753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B76" w:rsidRDefault="006A1B76">
      <w:r>
        <w:separator/>
      </w:r>
    </w:p>
  </w:endnote>
  <w:endnote w:type="continuationSeparator" w:id="0">
    <w:p w:rsidR="006A1B76" w:rsidRDefault="006A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B76" w:rsidRDefault="006A1B76">
      <w:r>
        <w:separator/>
      </w:r>
    </w:p>
  </w:footnote>
  <w:footnote w:type="continuationSeparator" w:id="0">
    <w:p w:rsidR="006A1B76" w:rsidRDefault="006A1B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1CE" w:rsidRPr="008821CE" w:rsidRDefault="008821CE">
    <w:pPr>
      <w:pStyle w:val="Ttulodelasactasdelareunin"/>
      <w:rPr>
        <w:color w:val="FABF8F" w:themeColor="accent6" w:themeTint="99"/>
        <w:lang w:val="es-ES"/>
      </w:rPr>
    </w:pPr>
    <w:r w:rsidRPr="008821CE">
      <w:rPr>
        <w:color w:val="FABF8F" w:themeColor="accent6" w:themeTint="99"/>
        <w:lang w:val="es-ES"/>
      </w:rPr>
      <w:t>Acta de Binarium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DC76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9C2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A84D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3341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32"/>
    <w:rsid w:val="000019B6"/>
    <w:rsid w:val="00012ED7"/>
    <w:rsid w:val="001C4060"/>
    <w:rsid w:val="001C4BA2"/>
    <w:rsid w:val="00246E56"/>
    <w:rsid w:val="002679E3"/>
    <w:rsid w:val="003E313C"/>
    <w:rsid w:val="00413C7B"/>
    <w:rsid w:val="00525532"/>
    <w:rsid w:val="005368B2"/>
    <w:rsid w:val="00575ED1"/>
    <w:rsid w:val="005D4373"/>
    <w:rsid w:val="00667753"/>
    <w:rsid w:val="006A1B76"/>
    <w:rsid w:val="006A5FFA"/>
    <w:rsid w:val="006B2B4B"/>
    <w:rsid w:val="0085161D"/>
    <w:rsid w:val="008821CE"/>
    <w:rsid w:val="008E0548"/>
    <w:rsid w:val="009A05D0"/>
    <w:rsid w:val="00C0253A"/>
    <w:rsid w:val="00C1767E"/>
    <w:rsid w:val="00CE3C3F"/>
    <w:rsid w:val="00D057CE"/>
    <w:rsid w:val="00E1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Meeting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D8A1BA4CFF4F6D9D0D53C5D182A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B41D1-8195-4A64-8B57-D37696C3FE61}"/>
      </w:docPartPr>
      <w:docPartBody>
        <w:p w:rsidR="00701E0A" w:rsidRDefault="00D16048">
          <w:pPr>
            <w:pStyle w:val="DFD8A1BA4CFF4F6D9D0D53C5D182AEDD"/>
          </w:pPr>
          <w: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16048"/>
    <w:rsid w:val="000C14C4"/>
    <w:rsid w:val="00695FA8"/>
    <w:rsid w:val="00701E0A"/>
    <w:rsid w:val="00D16048"/>
    <w:rsid w:val="00E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607C45A0DE497BBC4DBB02F7C5BAE9">
    <w:name w:val="76607C45A0DE497BBC4DBB02F7C5BAE9"/>
  </w:style>
  <w:style w:type="paragraph" w:customStyle="1" w:styleId="DFD8A1BA4CFF4F6D9D0D53C5D182AEDD">
    <w:name w:val="DFD8A1BA4CFF4F6D9D0D53C5D182AEDD"/>
  </w:style>
  <w:style w:type="paragraph" w:customStyle="1" w:styleId="3C6C0E5289A248CAA590BD3F20CA7B98">
    <w:name w:val="3C6C0E5289A248CAA590BD3F20CA7B98"/>
  </w:style>
  <w:style w:type="paragraph" w:customStyle="1" w:styleId="03DCCFAB8F4643ACB921EB11A7285677">
    <w:name w:val="03DCCFAB8F4643ACB921EB11A7285677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8D4347FED024F46BD10EAF9B3E0C677">
    <w:name w:val="58D4347FED024F46BD10EAF9B3E0C677"/>
  </w:style>
  <w:style w:type="paragraph" w:customStyle="1" w:styleId="1EFA9C1278CC4E62ADE9D3262D7AC26B">
    <w:name w:val="1EFA9C1278CC4E62ADE9D3262D7AC26B"/>
  </w:style>
  <w:style w:type="paragraph" w:customStyle="1" w:styleId="DBFA61DE559D4BB6B9917D1805C31363">
    <w:name w:val="DBFA61DE559D4BB6B9917D1805C31363"/>
  </w:style>
  <w:style w:type="paragraph" w:customStyle="1" w:styleId="FF5E308E958D41BB85B957EC13EBF5FA">
    <w:name w:val="FF5E308E958D41BB85B957EC13EBF5FA"/>
  </w:style>
  <w:style w:type="paragraph" w:customStyle="1" w:styleId="5711D5DC75AE43C5BF6112D7215098C9">
    <w:name w:val="5711D5DC75AE43C5BF6112D7215098C9"/>
  </w:style>
  <w:style w:type="paragraph" w:customStyle="1" w:styleId="4731A9EE145D4DBD96F765732B02B3FF">
    <w:name w:val="4731A9EE145D4DBD96F765732B02B3FF"/>
  </w:style>
  <w:style w:type="paragraph" w:customStyle="1" w:styleId="DD80EA871A1E4DA6B4ADEE03601BA4AE">
    <w:name w:val="DD80EA871A1E4DA6B4ADEE03601BA4AE"/>
  </w:style>
  <w:style w:type="paragraph" w:customStyle="1" w:styleId="B929A19FF05146CCB79291AD64F3B396">
    <w:name w:val="B929A19FF05146CCB79291AD64F3B396"/>
  </w:style>
  <w:style w:type="paragraph" w:customStyle="1" w:styleId="CD452954D6654A0F873B997354636EB1">
    <w:name w:val="CD452954D6654A0F873B997354636EB1"/>
  </w:style>
  <w:style w:type="paragraph" w:customStyle="1" w:styleId="F461EDF3011A4F06A641645D625691BE">
    <w:name w:val="F461EDF3011A4F06A641645D625691BE"/>
  </w:style>
  <w:style w:type="paragraph" w:customStyle="1" w:styleId="A7738A43A53440559C8D987491170EE7">
    <w:name w:val="A7738A43A53440559C8D987491170E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</Template>
  <TotalTime>224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Usuario</dc:creator>
  <cp:lastModifiedBy>IsmaBia</cp:lastModifiedBy>
  <cp:revision>9</cp:revision>
  <cp:lastPrinted>2006-08-01T17:47:00Z</cp:lastPrinted>
  <dcterms:created xsi:type="dcterms:W3CDTF">2021-06-10T19:52:00Z</dcterms:created>
  <dcterms:modified xsi:type="dcterms:W3CDTF">2021-06-18T19:10:00Z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